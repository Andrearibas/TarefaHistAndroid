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6D47DC" w:rsidRDefault="006D47DC" w:rsidP="006D47DC">
      <w:pPr>
        <w:pStyle w:val="Ttulo"/>
        <w:jc w:val="center"/>
        <w:rPr>
          <w:b/>
          <w:i/>
        </w:rPr>
      </w:pPr>
      <w:r w:rsidRPr="006D47DC">
        <w:rPr>
          <w:b/>
          <w:i/>
        </w:rPr>
        <w:t>HISTORIA DO ANDROID</w:t>
      </w:r>
    </w:p>
    <w:p w:rsidR="00194DF6" w:rsidRDefault="006D47DC">
      <w:pPr>
        <w:pStyle w:val="Ttulo1"/>
      </w:pPr>
      <w:r>
        <w:t>1.6 dONUT</w:t>
      </w:r>
    </w:p>
    <w:p w:rsidR="006D47DC" w:rsidRDefault="006D47DC" w:rsidP="006D47DC">
      <w:pPr>
        <w:spacing w:line="240" w:lineRule="auto"/>
      </w:pPr>
      <w:r>
        <w:rPr>
          <w:noProof/>
          <w:lang w:val="pt-BR" w:eastAsia="pt-BR"/>
        </w:rPr>
        <w:drawing>
          <wp:inline distT="0" distB="0" distL="0" distR="0">
            <wp:extent cx="5732145" cy="2440940"/>
            <wp:effectExtent l="0" t="0" r="190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ED" w:rsidRDefault="006D47DC" w:rsidP="006D47DC">
      <w:pPr>
        <w:spacing w:line="240" w:lineRule="auto"/>
      </w:pPr>
      <w:r>
        <w:rPr>
          <w:noProof/>
          <w:lang w:val="pt-BR" w:eastAsia="pt-BR"/>
        </w:rPr>
        <w:drawing>
          <wp:inline distT="0" distB="0" distL="0" distR="0" wp14:anchorId="0162F724" wp14:editId="1A4A2F78">
            <wp:extent cx="5732145" cy="1122680"/>
            <wp:effectExtent l="0" t="0" r="1905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DC" w:rsidRDefault="006D47DC" w:rsidP="006D47DC">
      <w:pPr>
        <w:spacing w:line="240" w:lineRule="auto"/>
      </w:pPr>
    </w:p>
    <w:p w:rsidR="006D47DC" w:rsidRDefault="006D47DC" w:rsidP="006D47DC">
      <w:pPr>
        <w:spacing w:line="240" w:lineRule="auto"/>
      </w:pPr>
    </w:p>
    <w:p w:rsidR="006D47DC" w:rsidRDefault="006D47DC" w:rsidP="006D47DC">
      <w:pPr>
        <w:pStyle w:val="Ttulo1"/>
      </w:pPr>
      <w:r>
        <w:t>2.1 eclair</w:t>
      </w:r>
    </w:p>
    <w:p w:rsidR="006D47DC" w:rsidRDefault="006D47DC" w:rsidP="006D47DC">
      <w:r>
        <w:rPr>
          <w:noProof/>
          <w:lang w:val="pt-BR" w:eastAsia="pt-BR"/>
        </w:rPr>
        <w:drawing>
          <wp:inline distT="0" distB="0" distL="0" distR="0">
            <wp:extent cx="5732145" cy="2254250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wnload (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DC" w:rsidRDefault="006D47DC" w:rsidP="006D47DC">
      <w:r>
        <w:rPr>
          <w:noProof/>
          <w:lang w:val="pt-BR" w:eastAsia="pt-BR"/>
        </w:rPr>
        <w:drawing>
          <wp:inline distT="0" distB="0" distL="0" distR="0" wp14:anchorId="4D68EF02" wp14:editId="722962C0">
            <wp:extent cx="5732145" cy="1304290"/>
            <wp:effectExtent l="0" t="0" r="190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DC" w:rsidRDefault="006D47DC" w:rsidP="006D47DC"/>
    <w:p w:rsidR="006D47DC" w:rsidRDefault="006D47DC" w:rsidP="006D47DC">
      <w:pPr>
        <w:pStyle w:val="Ttulo1"/>
      </w:pPr>
      <w:r>
        <w:t>2.2 froyo</w:t>
      </w:r>
    </w:p>
    <w:p w:rsidR="006D47DC" w:rsidRDefault="006D47DC" w:rsidP="006D47DC">
      <w:r>
        <w:rPr>
          <w:noProof/>
          <w:lang w:val="pt-BR" w:eastAsia="pt-BR"/>
        </w:rPr>
        <w:drawing>
          <wp:inline distT="0" distB="0" distL="0" distR="0">
            <wp:extent cx="5732145" cy="22542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wnload (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DC" w:rsidRDefault="006D47DC" w:rsidP="006D47DC">
      <w:r>
        <w:rPr>
          <w:noProof/>
          <w:lang w:val="pt-BR" w:eastAsia="pt-BR"/>
        </w:rPr>
        <w:drawing>
          <wp:inline distT="0" distB="0" distL="0" distR="0" wp14:anchorId="05CAD75B" wp14:editId="12D1C5D3">
            <wp:extent cx="5732145" cy="1026160"/>
            <wp:effectExtent l="0" t="0" r="1905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DC" w:rsidRDefault="006D47DC" w:rsidP="006D47DC"/>
    <w:p w:rsidR="00C95AE9" w:rsidRDefault="00C95AE9" w:rsidP="006D47DC"/>
    <w:p w:rsidR="00C95AE9" w:rsidRDefault="00C95AE9" w:rsidP="006D47DC"/>
    <w:p w:rsidR="006D47DC" w:rsidRDefault="006D47DC" w:rsidP="006D47DC">
      <w:pPr>
        <w:pStyle w:val="Ttulo1"/>
      </w:pPr>
      <w:r>
        <w:t>2.3 gingerbread</w:t>
      </w:r>
    </w:p>
    <w:p w:rsidR="006D47DC" w:rsidRDefault="00C95AE9" w:rsidP="006D47DC">
      <w:r>
        <w:rPr>
          <w:noProof/>
          <w:lang w:val="pt-BR" w:eastAsia="pt-BR"/>
        </w:rPr>
        <w:drawing>
          <wp:inline distT="0" distB="0" distL="0" distR="0">
            <wp:extent cx="5732145" cy="2254250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wnload (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DC" w:rsidRDefault="006D47DC" w:rsidP="006D47DC">
      <w:r>
        <w:rPr>
          <w:noProof/>
          <w:lang w:val="pt-BR" w:eastAsia="pt-BR"/>
        </w:rPr>
        <w:drawing>
          <wp:inline distT="0" distB="0" distL="0" distR="0" wp14:anchorId="50275BA6" wp14:editId="4BBC2B5A">
            <wp:extent cx="5732145" cy="973455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Default="00C95AE9" w:rsidP="006D47DC"/>
    <w:p w:rsidR="00C95AE9" w:rsidRDefault="00C95AE9" w:rsidP="00C95AE9">
      <w:pPr>
        <w:pStyle w:val="Ttulo1"/>
      </w:pPr>
      <w:r>
        <w:lastRenderedPageBreak/>
        <w:t>3.0 honeycomb</w:t>
      </w:r>
    </w:p>
    <w:p w:rsidR="00C95AE9" w:rsidRPr="00C95AE9" w:rsidRDefault="00C95AE9" w:rsidP="00C95AE9">
      <w:r>
        <w:rPr>
          <w:noProof/>
          <w:lang w:val="pt-BR" w:eastAsia="pt-BR"/>
        </w:rPr>
        <w:drawing>
          <wp:inline distT="0" distB="0" distL="0" distR="0">
            <wp:extent cx="5732145" cy="2254250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ownload (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Default="00C95AE9" w:rsidP="00C95AE9">
      <w:r>
        <w:rPr>
          <w:noProof/>
          <w:lang w:val="pt-BR" w:eastAsia="pt-BR"/>
        </w:rPr>
        <w:drawing>
          <wp:inline distT="0" distB="0" distL="0" distR="0" wp14:anchorId="49BEEEFB" wp14:editId="588C9A86">
            <wp:extent cx="5732145" cy="752475"/>
            <wp:effectExtent l="0" t="0" r="190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Default="00C95AE9" w:rsidP="00C95AE9"/>
    <w:p w:rsidR="00C95AE9" w:rsidRDefault="00C95AE9" w:rsidP="00C95AE9"/>
    <w:p w:rsidR="00C95AE9" w:rsidRDefault="00C95AE9" w:rsidP="00C95AE9">
      <w:pPr>
        <w:pStyle w:val="Ttulo1"/>
      </w:pPr>
      <w:r>
        <w:t>4.0 ice cream sandwich</w:t>
      </w:r>
    </w:p>
    <w:p w:rsidR="00C95AE9" w:rsidRDefault="00C95AE9" w:rsidP="00C95AE9">
      <w:pPr>
        <w:rPr>
          <w:noProof/>
          <w:lang w:val="pt-BR" w:eastAsia="pt-BR"/>
        </w:rPr>
      </w:pPr>
      <w:r>
        <w:rPr>
          <w:noProof/>
          <w:lang w:val="pt-BR" w:eastAsia="pt-BR"/>
        </w:rPr>
        <w:drawing>
          <wp:inline distT="0" distB="0" distL="0" distR="0">
            <wp:extent cx="5732145" cy="2254250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 (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Default="00C95AE9" w:rsidP="00C95AE9">
      <w:r>
        <w:rPr>
          <w:noProof/>
          <w:lang w:val="pt-BR" w:eastAsia="pt-BR"/>
        </w:rPr>
        <w:drawing>
          <wp:inline distT="0" distB="0" distL="0" distR="0" wp14:anchorId="416C8B93" wp14:editId="6CB9494E">
            <wp:extent cx="5732145" cy="1000760"/>
            <wp:effectExtent l="0" t="0" r="1905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Default="00C95AE9" w:rsidP="00C95AE9"/>
    <w:p w:rsidR="00C95AE9" w:rsidRDefault="00C95AE9" w:rsidP="00C95AE9"/>
    <w:p w:rsidR="00C95AE9" w:rsidRDefault="00C95AE9" w:rsidP="00C95AE9"/>
    <w:p w:rsidR="00C95AE9" w:rsidRDefault="00C95AE9" w:rsidP="00C95AE9"/>
    <w:p w:rsidR="00C95AE9" w:rsidRDefault="00C95AE9" w:rsidP="00C95AE9">
      <w:pPr>
        <w:pStyle w:val="Ttulo1"/>
      </w:pPr>
      <w:r>
        <w:lastRenderedPageBreak/>
        <w:t>4.1 jelly bean</w:t>
      </w:r>
    </w:p>
    <w:p w:rsidR="00C95AE9" w:rsidRDefault="00C95AE9" w:rsidP="00C95AE9">
      <w:r>
        <w:rPr>
          <w:noProof/>
          <w:lang w:val="pt-BR" w:eastAsia="pt-BR"/>
        </w:rPr>
        <w:drawing>
          <wp:inline distT="0" distB="0" distL="0" distR="0">
            <wp:extent cx="5732145" cy="2254250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ownload (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Default="00C95AE9" w:rsidP="00C95AE9">
      <w:r>
        <w:rPr>
          <w:noProof/>
          <w:lang w:val="pt-BR" w:eastAsia="pt-BR"/>
        </w:rPr>
        <w:drawing>
          <wp:inline distT="0" distB="0" distL="0" distR="0" wp14:anchorId="3FF2556D" wp14:editId="2117BA58">
            <wp:extent cx="5732145" cy="1142365"/>
            <wp:effectExtent l="0" t="0" r="1905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Default="00C95AE9" w:rsidP="00C95AE9"/>
    <w:p w:rsidR="00C95AE9" w:rsidRDefault="00C95AE9" w:rsidP="00C95AE9"/>
    <w:p w:rsidR="00C95AE9" w:rsidRDefault="00C95AE9" w:rsidP="00C95AE9">
      <w:pPr>
        <w:pStyle w:val="Ttulo1"/>
      </w:pPr>
      <w:r>
        <w:t>4.4 kitkat</w:t>
      </w:r>
    </w:p>
    <w:p w:rsidR="00C95AE9" w:rsidRPr="00C95AE9" w:rsidRDefault="00C95AE9" w:rsidP="00C95AE9">
      <w:r>
        <w:rPr>
          <w:noProof/>
          <w:lang w:val="pt-BR" w:eastAsia="pt-BR"/>
        </w:rPr>
        <w:drawing>
          <wp:inline distT="0" distB="0" distL="0" distR="0">
            <wp:extent cx="5732145" cy="225425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ownload (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Default="00C95AE9" w:rsidP="00C95AE9">
      <w:r>
        <w:rPr>
          <w:noProof/>
          <w:lang w:val="pt-BR" w:eastAsia="pt-BR"/>
        </w:rPr>
        <w:drawing>
          <wp:inline distT="0" distB="0" distL="0" distR="0" wp14:anchorId="7D0D9AE6" wp14:editId="6DB8B0EC">
            <wp:extent cx="5732145" cy="1304925"/>
            <wp:effectExtent l="0" t="0" r="190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Default="00C95AE9" w:rsidP="00C95AE9"/>
    <w:p w:rsidR="00C95AE9" w:rsidRDefault="00C95AE9" w:rsidP="00C95AE9"/>
    <w:p w:rsidR="00C95AE9" w:rsidRDefault="00C95AE9" w:rsidP="00C95AE9">
      <w:pPr>
        <w:pStyle w:val="Ttulo1"/>
      </w:pPr>
      <w:r>
        <w:lastRenderedPageBreak/>
        <w:t>5.0 lollipop</w:t>
      </w:r>
    </w:p>
    <w:p w:rsidR="00C95AE9" w:rsidRPr="00C95AE9" w:rsidRDefault="00C95AE9" w:rsidP="00C95AE9">
      <w:r>
        <w:rPr>
          <w:noProof/>
          <w:lang w:val="pt-BR" w:eastAsia="pt-BR"/>
        </w:rPr>
        <w:drawing>
          <wp:inline distT="0" distB="0" distL="0" distR="0">
            <wp:extent cx="5732145" cy="2254250"/>
            <wp:effectExtent l="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ownload (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Pr="00C95AE9" w:rsidRDefault="00C95AE9" w:rsidP="00C95AE9">
      <w:bookmarkStart w:id="0" w:name="_GoBack"/>
      <w:r>
        <w:rPr>
          <w:noProof/>
          <w:lang w:val="pt-BR" w:eastAsia="pt-BR"/>
        </w:rPr>
        <w:drawing>
          <wp:inline distT="0" distB="0" distL="0" distR="0" wp14:anchorId="6DBF8FA3" wp14:editId="3A861257">
            <wp:extent cx="5732145" cy="1053465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95AE9" w:rsidRDefault="00C95AE9" w:rsidP="00C95AE9"/>
    <w:p w:rsidR="00C95AE9" w:rsidRDefault="00C95AE9" w:rsidP="00C95AE9"/>
    <w:p w:rsidR="00C95AE9" w:rsidRDefault="00C95AE9" w:rsidP="00C95AE9">
      <w:pPr>
        <w:pStyle w:val="Ttulo1"/>
      </w:pPr>
      <w:r>
        <w:t>6.0 marshmallow</w:t>
      </w:r>
    </w:p>
    <w:p w:rsidR="00C95AE9" w:rsidRPr="00C95AE9" w:rsidRDefault="00C95AE9" w:rsidP="00C95AE9">
      <w:r>
        <w:rPr>
          <w:noProof/>
          <w:lang w:val="pt-BR" w:eastAsia="pt-BR"/>
        </w:rPr>
        <w:drawing>
          <wp:inline distT="0" distB="0" distL="0" distR="0">
            <wp:extent cx="5732145" cy="2254250"/>
            <wp:effectExtent l="0" t="0" r="190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wnload (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Default="00C95AE9" w:rsidP="00C95AE9">
      <w:r>
        <w:rPr>
          <w:noProof/>
          <w:lang w:val="pt-BR" w:eastAsia="pt-BR"/>
        </w:rPr>
        <w:drawing>
          <wp:inline distT="0" distB="0" distL="0" distR="0" wp14:anchorId="35BF3D56" wp14:editId="05FA2799">
            <wp:extent cx="5732145" cy="921385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E9" w:rsidRDefault="00C95AE9" w:rsidP="00C95AE9"/>
    <w:p w:rsidR="00C95AE9" w:rsidRDefault="00C95AE9" w:rsidP="00C95AE9"/>
    <w:p w:rsidR="00C95AE9" w:rsidRPr="00C95AE9" w:rsidRDefault="00C95AE9" w:rsidP="00C95AE9"/>
    <w:sectPr w:rsidR="00C95AE9" w:rsidRPr="00C95AE9" w:rsidSect="00C95AE9">
      <w:footerReference w:type="default" r:id="rId32"/>
      <w:pgSz w:w="11907" w:h="16839" w:code="9"/>
      <w:pgMar w:top="567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4C88" w:rsidRDefault="00834C88">
      <w:pPr>
        <w:spacing w:after="0" w:line="240" w:lineRule="auto"/>
      </w:pPr>
      <w:r>
        <w:separator/>
      </w:r>
    </w:p>
  </w:endnote>
  <w:endnote w:type="continuationSeparator" w:id="0">
    <w:p w:rsidR="00834C88" w:rsidRDefault="00834C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46EA" w:rsidRDefault="005846EA">
    <w:pPr>
      <w:pStyle w:val="Rodap"/>
      <w:rPr>
        <w:color w:val="757575" w:themeColor="text1" w:themeTint="A6"/>
        <w:sz w:val="18"/>
        <w:szCs w:val="18"/>
      </w:rPr>
    </w:pPr>
    <w:r>
      <w:rPr>
        <w:color w:val="757575" w:themeColor="text1" w:themeTint="A6"/>
        <w:sz w:val="18"/>
        <w:szCs w:val="18"/>
      </w:rPr>
      <w:ptab w:relativeTo="margin" w:alignment="right" w:leader="none"/>
    </w:r>
    <w:r>
      <w:rPr>
        <w:color w:val="757575" w:themeColor="text1" w:themeTint="A6"/>
        <w:sz w:val="18"/>
        <w:szCs w:val="18"/>
        <w:lang w:val="pt-BR"/>
      </w:rPr>
      <w:t xml:space="preserve"> </w:t>
    </w:r>
    <w:sdt>
      <w:sdtPr>
        <w:rPr>
          <w:color w:val="757575" w:themeColor="text1" w:themeTint="A6"/>
          <w:sz w:val="18"/>
          <w:szCs w:val="18"/>
        </w:rPr>
        <w:alias w:val="Autor"/>
        <w:tag w:val=""/>
        <w:id w:val="391861592"/>
        <w:placeholder>
          <w:docPart w:val="697E733F0B174D74A75372F3EFEB7E0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rPr>
            <w:color w:val="757575" w:themeColor="text1" w:themeTint="A6"/>
            <w:sz w:val="18"/>
            <w:szCs w:val="18"/>
          </w:rPr>
          <w:t>Andrea Gomes Ribas – Curso: Desenvolvimento Mobile Android</w:t>
        </w:r>
      </w:sdtContent>
    </w:sdt>
  </w:p>
  <w:p w:rsidR="005846EA" w:rsidRDefault="005846EA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4C88" w:rsidRDefault="00834C88">
      <w:pPr>
        <w:spacing w:after="0" w:line="240" w:lineRule="auto"/>
      </w:pPr>
      <w:r>
        <w:separator/>
      </w:r>
    </w:p>
  </w:footnote>
  <w:footnote w:type="continuationSeparator" w:id="0">
    <w:p w:rsidR="00834C88" w:rsidRDefault="00834C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A2C3EB3"/>
    <w:multiLevelType w:val="multilevel"/>
    <w:tmpl w:val="84B46318"/>
    <w:lvl w:ilvl="0">
      <w:start w:val="1"/>
      <w:numFmt w:val="upperRoman"/>
      <w:lvlText w:val="Artigo %1."/>
      <w:lvlJc w:val="left"/>
      <w:pPr>
        <w:ind w:left="0" w:firstLine="0"/>
      </w:pPr>
    </w:lvl>
    <w:lvl w:ilvl="1">
      <w:start w:val="1"/>
      <w:numFmt w:val="decimalZero"/>
      <w:isLgl/>
      <w:lvlText w:val="Seção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7F3A1AB1"/>
    <w:multiLevelType w:val="multilevel"/>
    <w:tmpl w:val="04090023"/>
    <w:lvl w:ilvl="0">
      <w:start w:val="1"/>
      <w:numFmt w:val="upperRoman"/>
      <w:lvlText w:val="Artigo %1."/>
      <w:lvlJc w:val="left"/>
      <w:pPr>
        <w:ind w:left="0" w:firstLine="0"/>
      </w:pPr>
    </w:lvl>
    <w:lvl w:ilvl="1">
      <w:start w:val="1"/>
      <w:numFmt w:val="decimalZero"/>
      <w:isLgl/>
      <w:lvlText w:val="Seção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11"/>
  </w:num>
  <w:num w:numId="5">
    <w:abstractNumId w:val="15"/>
  </w:num>
  <w:num w:numId="6">
    <w:abstractNumId w:val="16"/>
  </w:num>
  <w:num w:numId="7">
    <w:abstractNumId w:val="14"/>
  </w:num>
  <w:num w:numId="8">
    <w:abstractNumId w:val="17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47DC"/>
    <w:rsid w:val="000D277A"/>
    <w:rsid w:val="00194DF6"/>
    <w:rsid w:val="004E1AED"/>
    <w:rsid w:val="005846EA"/>
    <w:rsid w:val="005C12A5"/>
    <w:rsid w:val="006D47DC"/>
    <w:rsid w:val="00834C88"/>
    <w:rsid w:val="00A1310C"/>
    <w:rsid w:val="00C95AE9"/>
    <w:rsid w:val="00D4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6E0DE365-68C9-4A33-8979-17C8B5495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PT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Ttulo1">
    <w:name w:val="heading 1"/>
    <w:basedOn w:val="Normal"/>
    <w:next w:val="Normal"/>
    <w:link w:val="Ttulo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Ttulo2Char">
    <w:name w:val="Título 2 Char"/>
    <w:basedOn w:val="Fontepargpadro"/>
    <w:link w:val="Ttulo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Ttulo3Char">
    <w:name w:val="Título 3 Char"/>
    <w:basedOn w:val="Fontepargpadro"/>
    <w:link w:val="Ttulo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elacomgrade">
    <w:name w:val="Table Grid"/>
    <w:basedOn w:val="Tabela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tulo">
    <w:name w:val="Title"/>
    <w:basedOn w:val="Normal"/>
    <w:link w:val="Ttulo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tuloChar">
    <w:name w:val="Subtítulo Char"/>
    <w:basedOn w:val="Fontepargpadro"/>
    <w:link w:val="Subttulo"/>
    <w:uiPriority w:val="11"/>
    <w:semiHidden/>
    <w:rsid w:val="004E1AED"/>
    <w:rPr>
      <w:color w:val="404040" w:themeColor="text1" w:themeTint="E6"/>
    </w:rPr>
  </w:style>
  <w:style w:type="character" w:styleId="nfaseIntensa">
    <w:name w:val="Intense Emphasis"/>
    <w:basedOn w:val="Fontepargpadro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4E1AED"/>
    <w:rPr>
      <w:i/>
      <w:iCs/>
      <w:color w:val="806000" w:themeColor="accent1" w:themeShade="80"/>
    </w:rPr>
  </w:style>
  <w:style w:type="character" w:styleId="RefernciaIntensa">
    <w:name w:val="Intense Reference"/>
    <w:basedOn w:val="Fontepargpadro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Ttulo4Char">
    <w:name w:val="Título 4 Char"/>
    <w:basedOn w:val="Fontepargpadro"/>
    <w:link w:val="Ttulo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5Char">
    <w:name w:val="Título 5 Char"/>
    <w:basedOn w:val="Fontepargpadro"/>
    <w:link w:val="Ttulo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6Char">
    <w:name w:val="Título 6 Char"/>
    <w:basedOn w:val="Fontepargpadro"/>
    <w:link w:val="Ttulo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7Char">
    <w:name w:val="Título 7 Char"/>
    <w:basedOn w:val="Fontepargpadro"/>
    <w:link w:val="Ttulo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47A97"/>
    <w:rPr>
      <w:rFonts w:ascii="Segoe UI" w:hAnsi="Segoe UI" w:cs="Segoe UI"/>
      <w:szCs w:val="18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D47A97"/>
    <w:rPr>
      <w:szCs w:val="16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D47A97"/>
    <w:rPr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D47A97"/>
    <w:rPr>
      <w:sz w:val="22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47A97"/>
    <w:rPr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47A9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47A97"/>
    <w:rPr>
      <w:b/>
      <w:bCs/>
      <w:szCs w:val="20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47A97"/>
    <w:rPr>
      <w:rFonts w:ascii="Segoe UI" w:hAnsi="Segoe UI" w:cs="Segoe UI"/>
      <w:szCs w:val="16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D47A97"/>
    <w:rPr>
      <w:szCs w:val="20"/>
    </w:rPr>
  </w:style>
  <w:style w:type="paragraph" w:styleId="Remetente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D47A97"/>
    <w:rPr>
      <w:szCs w:val="20"/>
    </w:rPr>
  </w:style>
  <w:style w:type="character" w:styleId="CdigoHTML">
    <w:name w:val="HTML Code"/>
    <w:basedOn w:val="Fontepargpadro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TecladoHTML">
    <w:name w:val="HTML Keyboard"/>
    <w:basedOn w:val="Fontepargpadro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D47A97"/>
    <w:rPr>
      <w:rFonts w:ascii="Consolas" w:hAnsi="Consolas"/>
      <w:szCs w:val="20"/>
    </w:rPr>
  </w:style>
  <w:style w:type="character" w:styleId="MquinadeescreverHTML">
    <w:name w:val="HTML Typewriter"/>
    <w:basedOn w:val="Fontepargpadro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Textodemacro">
    <w:name w:val="macro"/>
    <w:link w:val="Textodemacro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D47A97"/>
    <w:rPr>
      <w:rFonts w:ascii="Consolas" w:hAnsi="Consolas"/>
      <w:szCs w:val="20"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D47A97"/>
    <w:rPr>
      <w:rFonts w:ascii="Consolas" w:hAnsi="Consolas"/>
      <w:szCs w:val="21"/>
    </w:rPr>
  </w:style>
  <w:style w:type="paragraph" w:styleId="Textoembloco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TextodoEspaoReservado">
    <w:name w:val="Placeholder Text"/>
    <w:basedOn w:val="Fontepargpadro"/>
    <w:uiPriority w:val="99"/>
    <w:semiHidden/>
    <w:rsid w:val="00A1310C"/>
    <w:rPr>
      <w:color w:val="3C3C3C" w:themeColor="background2" w:themeShade="40"/>
    </w:rPr>
  </w:style>
  <w:style w:type="paragraph" w:styleId="Cabealho">
    <w:name w:val="header"/>
    <w:basedOn w:val="Normal"/>
    <w:link w:val="CabealhoChar"/>
    <w:uiPriority w:val="99"/>
    <w:unhideWhenUsed/>
    <w:rsid w:val="004E1AED"/>
    <w:pPr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E1AED"/>
  </w:style>
  <w:style w:type="paragraph" w:styleId="Rodap">
    <w:name w:val="footer"/>
    <w:basedOn w:val="Normal"/>
    <w:link w:val="RodapChar"/>
    <w:uiPriority w:val="99"/>
    <w:unhideWhenUsed/>
    <w:rsid w:val="004E1AED"/>
    <w:pPr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E1A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glossaryDocument" Target="glossary/document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tebook\AppData\Roaming\Microsoft\Modelos\Design%20Em%20Tiras%20(em%20branc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97E733F0B174D74A75372F3EFEB7E0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03FA505-1166-43E2-9312-A6DDAFA48C9E}"/>
      </w:docPartPr>
      <w:docPartBody>
        <w:p w:rsidR="00000000" w:rsidRDefault="00D7103C" w:rsidP="00D7103C">
          <w:pPr>
            <w:pStyle w:val="697E733F0B174D74A75372F3EFEB7E03"/>
          </w:pPr>
          <w:r>
            <w:rPr>
              <w:rStyle w:val="TextodeEspaoReservado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03C"/>
    <w:rsid w:val="007A1419"/>
    <w:rsid w:val="00D71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8C61FEF21E83470C9FF7226B93F25AEE">
    <w:name w:val="8C61FEF21E83470C9FF7226B93F25AEE"/>
  </w:style>
  <w:style w:type="paragraph" w:customStyle="1" w:styleId="D1C1310951CD4F84837C507AE8DDCD45">
    <w:name w:val="D1C1310951CD4F84837C507AE8DDCD45"/>
  </w:style>
  <w:style w:type="paragraph" w:customStyle="1" w:styleId="C0FAA8F745FF4E83AE75AC256358957F">
    <w:name w:val="C0FAA8F745FF4E83AE75AC256358957F"/>
  </w:style>
  <w:style w:type="character" w:customStyle="1" w:styleId="TextodeEspaoReservado">
    <w:name w:val="Texto de Espaço Reservado"/>
    <w:basedOn w:val="Fontepargpadro"/>
    <w:uiPriority w:val="99"/>
    <w:semiHidden/>
    <w:rsid w:val="00D7103C"/>
    <w:rPr>
      <w:color w:val="808080"/>
    </w:rPr>
  </w:style>
  <w:style w:type="paragraph" w:customStyle="1" w:styleId="6DF74AD7BB8042B58D670A5CB2222156">
    <w:name w:val="6DF74AD7BB8042B58D670A5CB2222156"/>
    <w:rsid w:val="00D7103C"/>
  </w:style>
  <w:style w:type="paragraph" w:customStyle="1" w:styleId="697E733F0B174D74A75372F3EFEB7E03">
    <w:name w:val="697E733F0B174D74A75372F3EFEB7E03"/>
    <w:rsid w:val="00D7103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5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5.xml><?xml version="1.0" encoding="utf-8"?>
<ds:datastoreItem xmlns:ds="http://schemas.openxmlformats.org/officeDocument/2006/customXml" ds:itemID="{CAF8CFAA-AC60-46FE-BB5A-FA4F721A4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Design Em Tiras (em branco)</Template>
  <TotalTime>25</TotalTime>
  <Pages>5</Pages>
  <Words>34</Words>
  <Characters>187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Andrea Gomes Ribas – Curso: Desenvolvimento Mobile Android</dc:creator>
  <cp:lastModifiedBy>Notebook</cp:lastModifiedBy>
  <cp:revision>1</cp:revision>
  <dcterms:created xsi:type="dcterms:W3CDTF">2019-04-27T18:45:00Z</dcterms:created>
  <dcterms:modified xsi:type="dcterms:W3CDTF">2019-04-27T19:10:00Z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